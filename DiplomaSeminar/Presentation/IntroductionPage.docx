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7F64E" w14:textId="77777777" w:rsidR="002329AE" w:rsidRDefault="00E8703F" w:rsidP="00E8703F">
      <w:pPr>
        <w:jc w:val="right"/>
      </w:pPr>
      <w:r>
        <w:t>Poznań, 19.10.2010 r.</w:t>
      </w:r>
    </w:p>
    <w:p w14:paraId="5BC0E22E" w14:textId="77777777" w:rsidR="00E8703F" w:rsidRDefault="00E8703F" w:rsidP="00E8703F">
      <w:r>
        <w:t>Mikołaj Dobski</w:t>
      </w:r>
      <w:r>
        <w:tab/>
      </w:r>
      <w:r>
        <w:tab/>
        <w:t>84786</w:t>
      </w:r>
      <w:r>
        <w:br/>
        <w:t>Piotr Jessa</w:t>
      </w:r>
      <w:r>
        <w:tab/>
      </w:r>
      <w:r>
        <w:tab/>
        <w:t>84814</w:t>
      </w:r>
      <w:r>
        <w:br/>
        <w:t>Maciej Kowalewski</w:t>
      </w:r>
      <w:r>
        <w:tab/>
        <w:t>84827</w:t>
      </w:r>
      <w:r>
        <w:br/>
        <w:t>Piotr Ślatała</w:t>
      </w:r>
      <w:r>
        <w:tab/>
      </w:r>
      <w:r>
        <w:tab/>
        <w:t>84890</w:t>
      </w:r>
    </w:p>
    <w:p w14:paraId="11B1E25E" w14:textId="77777777" w:rsidR="00E8703F" w:rsidRDefault="00E8703F" w:rsidP="00E8703F">
      <w:r>
        <w:t>Informatyka, Wydział Informatyki PUT</w:t>
      </w:r>
    </w:p>
    <w:p w14:paraId="7045F9F3" w14:textId="77777777" w:rsidR="00E8703F" w:rsidRDefault="00E8703F" w:rsidP="00E8703F"/>
    <w:p w14:paraId="4792DC42" w14:textId="77777777" w:rsidR="00E8703F" w:rsidRDefault="00E8703F" w:rsidP="00E8703F"/>
    <w:p w14:paraId="6818A8EA" w14:textId="77777777" w:rsidR="00E8703F" w:rsidRDefault="00E8703F" w:rsidP="00E8703F">
      <w:pPr>
        <w:jc w:val="center"/>
        <w:rPr>
          <w:rStyle w:val="Strong"/>
          <w:sz w:val="28"/>
        </w:rPr>
      </w:pPr>
      <w:r w:rsidRPr="00E8703F">
        <w:rPr>
          <w:rStyle w:val="Strong"/>
          <w:sz w:val="28"/>
        </w:rPr>
        <w:t>Seminarium dyplomowe inżynierskie</w:t>
      </w:r>
    </w:p>
    <w:p w14:paraId="15150A27" w14:textId="77777777" w:rsidR="00E8703F" w:rsidRDefault="00E8703F" w:rsidP="00E8703F">
      <w:pPr>
        <w:rPr>
          <w:rStyle w:val="Strong"/>
          <w:b w:val="0"/>
        </w:rPr>
      </w:pPr>
    </w:p>
    <w:p w14:paraId="63333848" w14:textId="77777777" w:rsidR="00E8703F" w:rsidRDefault="00E8703F" w:rsidP="00E8703F">
      <w:pPr>
        <w:rPr>
          <w:rStyle w:val="Strong"/>
          <w:b w:val="0"/>
        </w:rPr>
      </w:pPr>
      <w:r>
        <w:rPr>
          <w:rStyle w:val="Strong"/>
          <w:b w:val="0"/>
          <w:u w:val="single"/>
        </w:rPr>
        <w:t>Temat pracy:</w:t>
      </w:r>
      <w:r>
        <w:rPr>
          <w:rStyle w:val="Strong"/>
          <w:b w:val="0"/>
        </w:rPr>
        <w:t xml:space="preserve"> </w:t>
      </w:r>
      <w:r w:rsidR="00FC5279">
        <w:rPr>
          <w:rStyle w:val="Strong"/>
          <w:b w:val="0"/>
        </w:rPr>
        <w:t xml:space="preserve"> Otwarta platforma dla modułowego tworzenia aplikacji</w:t>
      </w:r>
    </w:p>
    <w:p w14:paraId="3F031240" w14:textId="77777777" w:rsidR="00FC5279" w:rsidRDefault="00FC5279" w:rsidP="00E8703F">
      <w:pPr>
        <w:rPr>
          <w:rStyle w:val="Strong"/>
          <w:b w:val="0"/>
        </w:rPr>
      </w:pPr>
      <w:r>
        <w:rPr>
          <w:rStyle w:val="Strong"/>
          <w:b w:val="0"/>
          <w:u w:val="single"/>
        </w:rPr>
        <w:t xml:space="preserve">Promotor: </w:t>
      </w:r>
      <w:r>
        <w:rPr>
          <w:rStyle w:val="Strong"/>
          <w:b w:val="0"/>
        </w:rPr>
        <w:t>dr inż. Piotr Zielniewicz</w:t>
      </w:r>
    </w:p>
    <w:p w14:paraId="73DFF0E5" w14:textId="77777777" w:rsidR="00FC5279" w:rsidRPr="00FC5279" w:rsidRDefault="00FC5279" w:rsidP="00E8703F">
      <w:pPr>
        <w:rPr>
          <w:rStyle w:val="Strong"/>
          <w:b w:val="0"/>
        </w:rPr>
      </w:pPr>
      <w:r w:rsidRPr="00FC5279">
        <w:rPr>
          <w:rStyle w:val="Strong"/>
          <w:b w:val="0"/>
          <w:u w:val="single"/>
        </w:rPr>
        <w:t>Cel wystąpienia:</w:t>
      </w:r>
      <w:r>
        <w:rPr>
          <w:rStyle w:val="Strong"/>
          <w:b w:val="0"/>
          <w:u w:val="single"/>
        </w:rPr>
        <w:t xml:space="preserve"> </w:t>
      </w:r>
      <w:r>
        <w:rPr>
          <w:rStyle w:val="Strong"/>
          <w:b w:val="0"/>
        </w:rPr>
        <w:t>Prezentacja projektu realizowanego w ramach pracy dyplomowej.</w:t>
      </w:r>
    </w:p>
    <w:p w14:paraId="7129849D" w14:textId="77777777" w:rsidR="00FC5279" w:rsidRDefault="00FC5279" w:rsidP="00E8703F">
      <w:pPr>
        <w:rPr>
          <w:rStyle w:val="Strong"/>
          <w:b w:val="0"/>
          <w:u w:val="single"/>
        </w:rPr>
      </w:pPr>
      <w:r>
        <w:rPr>
          <w:rStyle w:val="Strong"/>
          <w:b w:val="0"/>
          <w:u w:val="single"/>
        </w:rPr>
        <w:t>Plan wystąpienia:</w:t>
      </w:r>
    </w:p>
    <w:p w14:paraId="60D16BF3" w14:textId="77777777" w:rsidR="00FC5279" w:rsidRDefault="00FC5279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Wstęp</w:t>
      </w:r>
    </w:p>
    <w:p w14:paraId="5D273F4A" w14:textId="77777777" w:rsidR="00FC5279" w:rsidRDefault="00FC5279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.</w:t>
      </w:r>
    </w:p>
    <w:p w14:paraId="45B3D6F2" w14:textId="77777777" w:rsidR="00FC5279" w:rsidRDefault="00FC5279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.</w:t>
      </w:r>
      <w:bookmarkStart w:id="0" w:name="_GoBack"/>
      <w:bookmarkEnd w:id="0"/>
    </w:p>
    <w:p w14:paraId="1F49CC52" w14:textId="77777777" w:rsidR="00FC5279" w:rsidRDefault="00FC5279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.</w:t>
      </w:r>
    </w:p>
    <w:p w14:paraId="6D30276C" w14:textId="77777777" w:rsidR="00FC5279" w:rsidRDefault="00FC5279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.</w:t>
      </w:r>
    </w:p>
    <w:p w14:paraId="6B655EEE" w14:textId="77777777" w:rsidR="00FC5279" w:rsidRDefault="00FC5279" w:rsidP="00FC5279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Podsumowanie</w:t>
      </w:r>
    </w:p>
    <w:p w14:paraId="2AF7C4AD" w14:textId="77777777" w:rsidR="00FC5279" w:rsidRDefault="00FC5279" w:rsidP="00FC5279">
      <w:pPr>
        <w:rPr>
          <w:rStyle w:val="Strong"/>
          <w:b w:val="0"/>
        </w:rPr>
      </w:pPr>
    </w:p>
    <w:p w14:paraId="7E40F031" w14:textId="77777777" w:rsidR="00FC5279" w:rsidRDefault="00FC5279" w:rsidP="00FC5279">
      <w:pPr>
        <w:rPr>
          <w:rStyle w:val="Strong"/>
          <w:b w:val="0"/>
        </w:rPr>
      </w:pPr>
    </w:p>
    <w:p w14:paraId="1C4B95B8" w14:textId="77777777" w:rsidR="00FC5279" w:rsidRDefault="00FC5279" w:rsidP="00FC5279">
      <w:pPr>
        <w:jc w:val="right"/>
        <w:rPr>
          <w:rStyle w:val="Strong"/>
          <w:b w:val="0"/>
        </w:rPr>
      </w:pPr>
      <w:r>
        <w:rPr>
          <w:rStyle w:val="Strong"/>
          <w:b w:val="0"/>
        </w:rPr>
        <w:t>Podpisy</w:t>
      </w:r>
      <w:r>
        <w:rPr>
          <w:rStyle w:val="Strong"/>
          <w:b w:val="0"/>
        </w:rPr>
        <w:tab/>
        <w:t>: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</w:p>
    <w:p w14:paraId="1ABB6885" w14:textId="77777777" w:rsidR="00FC5279" w:rsidRDefault="00FC5279" w:rsidP="00FC5279">
      <w:pPr>
        <w:pStyle w:val="ListParagraph"/>
        <w:numPr>
          <w:ilvl w:val="0"/>
          <w:numId w:val="2"/>
        </w:numPr>
        <w:spacing w:line="360" w:lineRule="auto"/>
        <w:jc w:val="right"/>
        <w:rPr>
          <w:rStyle w:val="Strong"/>
          <w:b w:val="0"/>
        </w:rPr>
      </w:pPr>
      <w:r w:rsidRPr="00FC5279">
        <w:rPr>
          <w:rStyle w:val="Strong"/>
          <w:b w:val="0"/>
        </w:rPr>
        <w:t>Mikołaj Dobski</w:t>
      </w:r>
      <w:r>
        <w:rPr>
          <w:rStyle w:val="Strong"/>
          <w:b w:val="0"/>
        </w:rPr>
        <w:tab/>
        <w:t>…………………………………………</w:t>
      </w:r>
    </w:p>
    <w:p w14:paraId="22A58465" w14:textId="77777777" w:rsidR="00FC5279" w:rsidRDefault="00FC5279" w:rsidP="00FC5279">
      <w:pPr>
        <w:pStyle w:val="ListParagraph"/>
        <w:numPr>
          <w:ilvl w:val="0"/>
          <w:numId w:val="2"/>
        </w:numPr>
        <w:spacing w:line="360" w:lineRule="auto"/>
        <w:jc w:val="right"/>
        <w:rPr>
          <w:rStyle w:val="Strong"/>
          <w:b w:val="0"/>
        </w:rPr>
      </w:pPr>
      <w:r>
        <w:rPr>
          <w:rStyle w:val="Strong"/>
          <w:b w:val="0"/>
        </w:rPr>
        <w:t>Piotr Jessa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…………………………………………</w:t>
      </w:r>
    </w:p>
    <w:p w14:paraId="42D4D482" w14:textId="77777777" w:rsidR="00FC5279" w:rsidRDefault="00FC5279" w:rsidP="00FC5279">
      <w:pPr>
        <w:pStyle w:val="ListParagraph"/>
        <w:numPr>
          <w:ilvl w:val="0"/>
          <w:numId w:val="2"/>
        </w:numPr>
        <w:spacing w:line="360" w:lineRule="auto"/>
        <w:jc w:val="right"/>
        <w:rPr>
          <w:rStyle w:val="Strong"/>
          <w:b w:val="0"/>
        </w:rPr>
      </w:pPr>
      <w:r>
        <w:rPr>
          <w:rStyle w:val="Strong"/>
          <w:b w:val="0"/>
        </w:rPr>
        <w:t>Maciej Kowalewski</w:t>
      </w:r>
      <w:r>
        <w:rPr>
          <w:rStyle w:val="Strong"/>
          <w:b w:val="0"/>
        </w:rPr>
        <w:tab/>
        <w:t>…………………………………………</w:t>
      </w:r>
    </w:p>
    <w:p w14:paraId="79E95371" w14:textId="77777777" w:rsidR="00FC5279" w:rsidRPr="00FC5279" w:rsidRDefault="00FC5279" w:rsidP="00FC5279">
      <w:pPr>
        <w:pStyle w:val="ListParagraph"/>
        <w:numPr>
          <w:ilvl w:val="0"/>
          <w:numId w:val="2"/>
        </w:numPr>
        <w:spacing w:line="360" w:lineRule="auto"/>
        <w:jc w:val="right"/>
        <w:rPr>
          <w:rStyle w:val="Strong"/>
          <w:b w:val="0"/>
        </w:rPr>
      </w:pPr>
      <w:r>
        <w:rPr>
          <w:rStyle w:val="Strong"/>
          <w:b w:val="0"/>
        </w:rPr>
        <w:t>Piotr Ślatała</w:t>
      </w:r>
      <w:r>
        <w:rPr>
          <w:rStyle w:val="Strong"/>
          <w:b w:val="0"/>
        </w:rPr>
        <w:tab/>
        <w:t>…………………………………………</w:t>
      </w:r>
    </w:p>
    <w:p w14:paraId="07331C8D" w14:textId="77777777" w:rsidR="00FC5279" w:rsidRPr="00FC5279" w:rsidRDefault="00FC5279" w:rsidP="00FC5279">
      <w:pPr>
        <w:jc w:val="right"/>
        <w:rPr>
          <w:rStyle w:val="Strong"/>
          <w:b w:val="0"/>
        </w:rPr>
      </w:pPr>
    </w:p>
    <w:sectPr w:rsidR="00FC5279" w:rsidRPr="00FC5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B48EA"/>
    <w:multiLevelType w:val="hybridMultilevel"/>
    <w:tmpl w:val="06924C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15403"/>
    <w:multiLevelType w:val="hybridMultilevel"/>
    <w:tmpl w:val="EBC0AC10"/>
    <w:lvl w:ilvl="0" w:tplc="1BC6FB8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03F"/>
    <w:rsid w:val="002329AE"/>
    <w:rsid w:val="00AD0BA5"/>
    <w:rsid w:val="00E8703F"/>
    <w:rsid w:val="00FC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A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8703F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E8703F"/>
    <w:rPr>
      <w:b/>
      <w:bCs/>
    </w:rPr>
  </w:style>
  <w:style w:type="paragraph" w:styleId="ListParagraph">
    <w:name w:val="List Paragraph"/>
    <w:basedOn w:val="Normal"/>
    <w:uiPriority w:val="34"/>
    <w:qFormat/>
    <w:rsid w:val="00FC52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8703F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E8703F"/>
    <w:rPr>
      <w:b/>
      <w:bCs/>
    </w:rPr>
  </w:style>
  <w:style w:type="paragraph" w:styleId="ListParagraph">
    <w:name w:val="List Paragraph"/>
    <w:basedOn w:val="Normal"/>
    <w:uiPriority w:val="34"/>
    <w:qFormat/>
    <w:rsid w:val="00FC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Dobski</dc:creator>
  <cp:lastModifiedBy>Nicolas Dobski</cp:lastModifiedBy>
  <cp:revision>1</cp:revision>
  <dcterms:created xsi:type="dcterms:W3CDTF">2010-10-17T17:27:00Z</dcterms:created>
  <dcterms:modified xsi:type="dcterms:W3CDTF">2010-10-17T17:47:00Z</dcterms:modified>
</cp:coreProperties>
</file>